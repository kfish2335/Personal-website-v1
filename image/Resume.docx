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B8787D1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270559F" w14:textId="26C9C5CF" w:rsidR="00A50939" w:rsidRPr="00906BEE" w:rsidRDefault="00E02DCD" w:rsidP="0089698D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EC86213" wp14:editId="5867340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EB218E8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B7222B">
              <w:t>KF</w:t>
            </w:r>
          </w:p>
          <w:p w14:paraId="311873A5" w14:textId="77777777" w:rsidR="002C2CDD" w:rsidRPr="00906BEE" w:rsidRDefault="00D2733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4D1F7F26BE1A43B9881B95A159A3E81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648035D" w14:textId="7A75A02E" w:rsidR="005D101C" w:rsidRPr="005D101C" w:rsidRDefault="005D101C" w:rsidP="005D101C">
            <w:pPr>
              <w:pStyle w:val="ListParagraph"/>
              <w:numPr>
                <w:ilvl w:val="0"/>
                <w:numId w:val="21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5D101C">
              <w:rPr>
                <w:sz w:val="18"/>
                <w:szCs w:val="18"/>
              </w:rPr>
              <w:t>Microsoft Word, PowerPoint, and Excel.</w:t>
            </w:r>
          </w:p>
          <w:p w14:paraId="03B5DDEE" w14:textId="77777777" w:rsidR="005D101C" w:rsidRPr="005D101C" w:rsidRDefault="005D101C" w:rsidP="005D101C">
            <w:pPr>
              <w:pStyle w:val="ListParagraph"/>
              <w:numPr>
                <w:ilvl w:val="0"/>
                <w:numId w:val="21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5D101C">
              <w:rPr>
                <w:sz w:val="18"/>
                <w:szCs w:val="18"/>
              </w:rPr>
              <w:t>Skilled at Internet research and navigation.</w:t>
            </w:r>
          </w:p>
          <w:p w14:paraId="730FB073" w14:textId="77777777" w:rsidR="005D101C" w:rsidRPr="005D101C" w:rsidRDefault="005D101C" w:rsidP="005D101C">
            <w:pPr>
              <w:pStyle w:val="ListParagraph"/>
              <w:numPr>
                <w:ilvl w:val="0"/>
                <w:numId w:val="21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5D101C">
              <w:rPr>
                <w:sz w:val="18"/>
                <w:szCs w:val="18"/>
              </w:rPr>
              <w:t>Excellent communication and interpersonal skills.</w:t>
            </w:r>
          </w:p>
          <w:p w14:paraId="3BF1266F" w14:textId="77777777" w:rsidR="005D101C" w:rsidRPr="005D101C" w:rsidRDefault="005D101C" w:rsidP="005D101C">
            <w:pPr>
              <w:pStyle w:val="ListParagraph"/>
              <w:numPr>
                <w:ilvl w:val="0"/>
                <w:numId w:val="21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5D101C">
              <w:rPr>
                <w:sz w:val="18"/>
                <w:szCs w:val="18"/>
              </w:rPr>
              <w:t>Demonstrated ability to handle and resolve conflicts in an effective manner.</w:t>
            </w:r>
          </w:p>
          <w:p w14:paraId="2D5C5780" w14:textId="77777777" w:rsidR="005D101C" w:rsidRPr="005D101C" w:rsidRDefault="005D101C" w:rsidP="005D101C">
            <w:pPr>
              <w:pStyle w:val="ListParagraph"/>
              <w:numPr>
                <w:ilvl w:val="0"/>
                <w:numId w:val="21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5D101C">
              <w:rPr>
                <w:sz w:val="18"/>
                <w:szCs w:val="18"/>
              </w:rPr>
              <w:t xml:space="preserve">Good eye for detail with the ability to stay organized </w:t>
            </w:r>
            <w:proofErr w:type="gramStart"/>
            <w:r w:rsidRPr="005D101C">
              <w:rPr>
                <w:sz w:val="18"/>
                <w:szCs w:val="18"/>
              </w:rPr>
              <w:t>at all times</w:t>
            </w:r>
            <w:proofErr w:type="gramEnd"/>
            <w:r w:rsidRPr="005D101C">
              <w:rPr>
                <w:sz w:val="18"/>
                <w:szCs w:val="18"/>
              </w:rPr>
              <w:t>.</w:t>
            </w:r>
          </w:p>
          <w:p w14:paraId="4CE1A281" w14:textId="77777777" w:rsidR="00741125" w:rsidRPr="005D101C" w:rsidRDefault="005D101C" w:rsidP="005D101C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 w:rsidRPr="005D101C">
              <w:rPr>
                <w:sz w:val="18"/>
                <w:szCs w:val="18"/>
              </w:rPr>
              <w:t>Polite and courteous demeanor</w:t>
            </w:r>
          </w:p>
          <w:p w14:paraId="12194BDF" w14:textId="3DB9F74A" w:rsidR="005D101C" w:rsidRPr="00906BEE" w:rsidRDefault="006C744A" w:rsidP="005D101C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rPr>
                <w:sz w:val="18"/>
                <w:szCs w:val="18"/>
              </w:rPr>
              <w:t xml:space="preserve">Experience </w:t>
            </w:r>
            <w:r w:rsidR="004D3782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Python, Html, CSS</w:t>
            </w:r>
            <w:r w:rsidR="00B62E3E">
              <w:rPr>
                <w:sz w:val="18"/>
                <w:szCs w:val="18"/>
              </w:rPr>
              <w:t>, JavaScript, C++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221DE94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F807610" w14:textId="72D4845B" w:rsidR="00C612DA" w:rsidRPr="00906BEE" w:rsidRDefault="00D2733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C10ED874017456AA519D334E2A8F61C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7222B">
                        <w:t>Kurk Fisher</w:t>
                      </w:r>
                    </w:sdtContent>
                  </w:sdt>
                </w:p>
                <w:p w14:paraId="2E3E2BAA" w14:textId="455BF7F5" w:rsidR="00906BEE" w:rsidRPr="00906BEE" w:rsidRDefault="00D2733E" w:rsidP="00906BEE">
                  <w:pPr>
                    <w:pStyle w:val="Heading2"/>
                    <w:outlineLvl w:val="1"/>
                  </w:pP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83886E693635440D8141E79832A4079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54610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708C394A" w14:textId="77777777" w:rsidR="002C2CDD" w:rsidRPr="00906BEE" w:rsidRDefault="00D2733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79625650BF041759E1DDD3DB8E18A0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4E7EB18F" w14:textId="578D0668" w:rsidR="002C2CDD" w:rsidRPr="008F5C19" w:rsidRDefault="008F5C19" w:rsidP="007569C1">
            <w:pPr>
              <w:pStyle w:val="Heading4"/>
              <w:rPr>
                <w:sz w:val="18"/>
                <w:szCs w:val="18"/>
              </w:rPr>
            </w:pPr>
            <w:r w:rsidRPr="008F5C19">
              <w:rPr>
                <w:iCs w:val="0"/>
                <w:sz w:val="18"/>
                <w:szCs w:val="18"/>
              </w:rPr>
              <w:t>College Assistant</w:t>
            </w:r>
            <w:r w:rsidR="002C2CDD" w:rsidRPr="008F5C19">
              <w:rPr>
                <w:sz w:val="18"/>
                <w:szCs w:val="18"/>
              </w:rPr>
              <w:t xml:space="preserve"> • </w:t>
            </w:r>
            <w:r w:rsidRPr="008F5C19">
              <w:rPr>
                <w:bCs/>
                <w:sz w:val="18"/>
                <w:szCs w:val="18"/>
              </w:rPr>
              <w:t>Hostos Community College/CUNY</w:t>
            </w:r>
            <w:r w:rsidR="002C2CDD" w:rsidRPr="008F5C19">
              <w:rPr>
                <w:sz w:val="18"/>
                <w:szCs w:val="18"/>
              </w:rPr>
              <w:t xml:space="preserve"> • </w:t>
            </w:r>
            <w:r w:rsidRPr="008F5C19">
              <w:rPr>
                <w:sz w:val="18"/>
                <w:szCs w:val="18"/>
              </w:rPr>
              <w:t>09/16 – Now</w:t>
            </w:r>
          </w:p>
          <w:p w14:paraId="7BF0F504" w14:textId="43A40BF9" w:rsidR="008F5C19" w:rsidRPr="008F5C19" w:rsidRDefault="008F5C19" w:rsidP="008F5C19">
            <w:pPr>
              <w:pStyle w:val="ListParagraph"/>
              <w:numPr>
                <w:ilvl w:val="0"/>
                <w:numId w:val="13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8F5C19">
              <w:rPr>
                <w:sz w:val="18"/>
                <w:szCs w:val="18"/>
              </w:rPr>
              <w:t>Offer access to reference manuals and other information to users</w:t>
            </w:r>
          </w:p>
          <w:p w14:paraId="65F49D5A" w14:textId="13A1552B" w:rsidR="008F5C19" w:rsidRPr="008F5C19" w:rsidRDefault="008F5C19" w:rsidP="008F5C19">
            <w:pPr>
              <w:numPr>
                <w:ilvl w:val="0"/>
                <w:numId w:val="13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8F5C19">
              <w:rPr>
                <w:sz w:val="18"/>
                <w:szCs w:val="18"/>
              </w:rPr>
              <w:t>Clean, review and handle minor equipment maintenance</w:t>
            </w:r>
          </w:p>
          <w:p w14:paraId="74456C1F" w14:textId="77777777" w:rsidR="008F5C19" w:rsidRPr="008F5C19" w:rsidRDefault="008F5C19" w:rsidP="008F5C19">
            <w:pPr>
              <w:numPr>
                <w:ilvl w:val="0"/>
                <w:numId w:val="13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8F5C19">
              <w:rPr>
                <w:sz w:val="18"/>
                <w:szCs w:val="18"/>
              </w:rPr>
              <w:t xml:space="preserve">Extend assistance towards computers and printers’ support. </w:t>
            </w:r>
          </w:p>
          <w:p w14:paraId="6D6EA785" w14:textId="3D43073D" w:rsidR="002C2CDD" w:rsidRPr="008F5C19" w:rsidRDefault="008F5C19" w:rsidP="007569C1">
            <w:pPr>
              <w:numPr>
                <w:ilvl w:val="0"/>
                <w:numId w:val="13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8F5C19">
              <w:rPr>
                <w:sz w:val="18"/>
                <w:szCs w:val="18"/>
              </w:rPr>
              <w:t>Support faculty and students to use computer software and hardware.</w:t>
            </w:r>
          </w:p>
          <w:p w14:paraId="491D7AB9" w14:textId="4688036A" w:rsidR="002C2CDD" w:rsidRPr="00765EC5" w:rsidRDefault="00765EC5" w:rsidP="007569C1">
            <w:pPr>
              <w:pStyle w:val="Heading4"/>
              <w:rPr>
                <w:sz w:val="18"/>
                <w:szCs w:val="18"/>
              </w:rPr>
            </w:pPr>
            <w:r w:rsidRPr="00765EC5">
              <w:rPr>
                <w:rFonts w:cs="Arial"/>
                <w:color w:val="000000"/>
                <w:sz w:val="18"/>
                <w:szCs w:val="18"/>
              </w:rPr>
              <w:t>Software Developer</w:t>
            </w:r>
            <w:r w:rsidR="002C2CDD" w:rsidRPr="00765EC5">
              <w:rPr>
                <w:sz w:val="18"/>
                <w:szCs w:val="18"/>
              </w:rPr>
              <w:t xml:space="preserve"> • </w:t>
            </w:r>
            <w:r w:rsidRPr="00765EC5">
              <w:rPr>
                <w:rFonts w:cs="Arial"/>
                <w:color w:val="000000"/>
                <w:sz w:val="18"/>
                <w:szCs w:val="18"/>
              </w:rPr>
              <w:t>Project Alpaca</w:t>
            </w:r>
            <w:r w:rsidR="002C2CDD" w:rsidRPr="00765EC5">
              <w:rPr>
                <w:sz w:val="18"/>
                <w:szCs w:val="18"/>
              </w:rPr>
              <w:t xml:space="preserve"> • </w:t>
            </w:r>
            <w:r w:rsidRPr="00765EC5">
              <w:rPr>
                <w:sz w:val="18"/>
                <w:szCs w:val="18"/>
              </w:rPr>
              <w:t>10/19</w:t>
            </w:r>
            <w:r w:rsidR="00F47E97" w:rsidRPr="00765EC5">
              <w:rPr>
                <w:sz w:val="18"/>
                <w:szCs w:val="18"/>
              </w:rPr>
              <w:t xml:space="preserve"> – </w:t>
            </w:r>
            <w:r w:rsidRPr="00765EC5">
              <w:rPr>
                <w:sz w:val="18"/>
                <w:szCs w:val="18"/>
              </w:rPr>
              <w:t>now</w:t>
            </w:r>
          </w:p>
          <w:p w14:paraId="63BFAAF9" w14:textId="2E8B208C" w:rsidR="0048345D" w:rsidRPr="0048345D" w:rsidRDefault="0048345D" w:rsidP="0048345D">
            <w:pPr>
              <w:pStyle w:val="NormalWeb"/>
              <w:numPr>
                <w:ilvl w:val="0"/>
                <w:numId w:val="16"/>
              </w:numPr>
              <w:spacing w:line="240" w:lineRule="auto"/>
              <w:ind w:left="180" w:hanging="180"/>
              <w:textAlignment w:val="baseline"/>
              <w:rPr>
                <w:rFonts w:asciiTheme="minorHAnsi" w:eastAsia="Times New Roman" w:hAnsiTheme="minorHAnsi" w:cs="Arial"/>
                <w:color w:val="000000"/>
                <w:sz w:val="18"/>
                <w:szCs w:val="18"/>
              </w:rPr>
            </w:pPr>
            <w:r w:rsidRPr="0048345D">
              <w:rPr>
                <w:rFonts w:asciiTheme="minorHAnsi" w:eastAsia="Times New Roman" w:hAnsiTheme="minorHAnsi" w:cs="Arial"/>
                <w:color w:val="000000"/>
                <w:sz w:val="18"/>
                <w:szCs w:val="18"/>
              </w:rPr>
              <w:t xml:space="preserve">Led the development of two games, including creating a playable game under 48 hours using Unreal Engine at the </w:t>
            </w:r>
            <w:proofErr w:type="spellStart"/>
            <w:r w:rsidRPr="0048345D">
              <w:rPr>
                <w:rFonts w:asciiTheme="minorHAnsi" w:eastAsia="Times New Roman" w:hAnsiTheme="minorHAnsi" w:cs="Arial"/>
                <w:color w:val="000000"/>
                <w:sz w:val="18"/>
                <w:szCs w:val="18"/>
              </w:rPr>
              <w:t>Playcrafting’s</w:t>
            </w:r>
            <w:proofErr w:type="spellEnd"/>
            <w:r w:rsidRPr="0048345D">
              <w:rPr>
                <w:rFonts w:asciiTheme="minorHAnsi" w:eastAsia="Times New Roman" w:hAnsiTheme="minorHAnsi" w:cs="Arial"/>
                <w:color w:val="000000"/>
                <w:sz w:val="18"/>
                <w:szCs w:val="18"/>
              </w:rPr>
              <w:t xml:space="preserve"> Global Game Jam at Microsoft, and a browser-based Tamagotchi-inspired game.</w:t>
            </w:r>
          </w:p>
          <w:p w14:paraId="4B0F064C" w14:textId="77777777" w:rsidR="0048345D" w:rsidRPr="0048345D" w:rsidRDefault="0048345D" w:rsidP="0048345D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textAlignment w:val="baseline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48345D">
              <w:rPr>
                <w:rFonts w:eastAsia="Times New Roman" w:cs="Arial"/>
                <w:color w:val="000000"/>
                <w:sz w:val="18"/>
                <w:szCs w:val="18"/>
              </w:rPr>
              <w:t>Conceptualized and presented three game ideas to the team.</w:t>
            </w:r>
          </w:p>
          <w:p w14:paraId="0AF9EA25" w14:textId="360779D6" w:rsidR="002C2CDD" w:rsidRPr="00CD5884" w:rsidRDefault="0048345D" w:rsidP="007569C1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textAlignment w:val="baseline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48345D">
              <w:rPr>
                <w:rFonts w:eastAsia="Times New Roman" w:cs="Arial"/>
                <w:color w:val="000000"/>
                <w:sz w:val="18"/>
                <w:szCs w:val="18"/>
              </w:rPr>
              <w:t>Took part in internal and external playtests, and iterated based on feedback</w:t>
            </w:r>
          </w:p>
          <w:p w14:paraId="3098463D" w14:textId="77777777" w:rsidR="002C2CDD" w:rsidRPr="00906BEE" w:rsidRDefault="00D2733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0197B9F0EB4460FA925CB4DAC74BB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003B96C2" w14:textId="48C62A2D" w:rsidR="002C2CDD" w:rsidRDefault="00027DAF" w:rsidP="00BB04C4">
            <w:pPr>
              <w:pStyle w:val="Heading4"/>
              <w:rPr>
                <w:color w:val="000000"/>
                <w:sz w:val="18"/>
                <w:szCs w:val="18"/>
              </w:rPr>
            </w:pPr>
            <w:r w:rsidRPr="00BB04C4">
              <w:rPr>
                <w:color w:val="000000"/>
                <w:sz w:val="18"/>
                <w:szCs w:val="18"/>
              </w:rPr>
              <w:t>B.S. in Computer Science and Information Technology</w:t>
            </w:r>
            <w:r w:rsidR="002C2CDD" w:rsidRPr="00BB04C4">
              <w:rPr>
                <w:sz w:val="18"/>
                <w:szCs w:val="18"/>
              </w:rPr>
              <w:t xml:space="preserve"> • </w:t>
            </w:r>
            <w:r w:rsidR="00F0438D" w:rsidRPr="00BB04C4">
              <w:rPr>
                <w:color w:val="000000"/>
                <w:sz w:val="18"/>
                <w:szCs w:val="18"/>
              </w:rPr>
              <w:t>Minor in Mathematics</w:t>
            </w:r>
            <w:r w:rsidR="00330975" w:rsidRPr="00BB04C4">
              <w:rPr>
                <w:sz w:val="18"/>
                <w:szCs w:val="18"/>
              </w:rPr>
              <w:t>•</w:t>
            </w:r>
            <w:r w:rsidR="00B73E87" w:rsidRPr="00BB04C4">
              <w:rPr>
                <w:color w:val="000000"/>
                <w:sz w:val="18"/>
                <w:szCs w:val="18"/>
              </w:rPr>
              <w:t>June 20</w:t>
            </w:r>
            <w:r w:rsidR="00B73E87" w:rsidRPr="00BB04C4">
              <w:rPr>
                <w:sz w:val="18"/>
                <w:szCs w:val="18"/>
              </w:rPr>
              <w:t>20</w:t>
            </w:r>
            <w:r w:rsidR="002C2CDD" w:rsidRPr="00BB04C4">
              <w:rPr>
                <w:sz w:val="18"/>
                <w:szCs w:val="18"/>
              </w:rPr>
              <w:t xml:space="preserve"> • </w:t>
            </w:r>
            <w:r w:rsidR="0044730E" w:rsidRPr="00BB04C4">
              <w:rPr>
                <w:color w:val="000000"/>
                <w:sz w:val="18"/>
                <w:szCs w:val="18"/>
              </w:rPr>
              <w:t>John Jay College/CUNY</w:t>
            </w:r>
          </w:p>
          <w:p w14:paraId="754CCCC6" w14:textId="4AD54235" w:rsidR="00B54610" w:rsidRPr="00BB04C4" w:rsidRDefault="00B54610" w:rsidP="00BB04C4">
            <w:pPr>
              <w:pStyle w:val="Heading4"/>
              <w:rPr>
                <w:sz w:val="18"/>
                <w:szCs w:val="18"/>
              </w:rPr>
            </w:pPr>
            <w:r w:rsidRPr="00D434AD">
              <w:rPr>
                <w:sz w:val="18"/>
                <w:szCs w:val="18"/>
              </w:rPr>
              <w:t xml:space="preserve">A.S. in Science • June 2016 • </w:t>
            </w:r>
            <w:proofErr w:type="spellStart"/>
            <w:r w:rsidRPr="00D434AD">
              <w:rPr>
                <w:rFonts w:eastAsia="Cambria" w:cs="Times New Roman"/>
                <w:iCs w:val="0"/>
                <w:caps w:val="0"/>
                <w:sz w:val="18"/>
                <w:szCs w:val="18"/>
              </w:rPr>
              <w:t>Hostos</w:t>
            </w:r>
            <w:proofErr w:type="spellEnd"/>
            <w:r w:rsidRPr="00D434AD">
              <w:rPr>
                <w:rFonts w:eastAsia="Cambria" w:cs="Times New Roman"/>
                <w:iCs w:val="0"/>
                <w:caps w:val="0"/>
                <w:sz w:val="18"/>
                <w:szCs w:val="18"/>
              </w:rPr>
              <w:t xml:space="preserve"> Community College/CUNY</w:t>
            </w:r>
          </w:p>
          <w:p w14:paraId="09133C6D" w14:textId="7A64D441" w:rsidR="002C2CDD" w:rsidRPr="00906BEE" w:rsidRDefault="00B54610" w:rsidP="007569C1">
            <w:pPr>
              <w:pStyle w:val="Heading3"/>
            </w:pPr>
            <w:r w:rsidRPr="00B54610">
              <w:t>Volunteer</w:t>
            </w:r>
            <w:r>
              <w:t xml:space="preserve"> and</w:t>
            </w:r>
            <w:r w:rsidRPr="00B54610">
              <w:t xml:space="preserve"> Leadership</w:t>
            </w:r>
            <w:r w:rsidRPr="00B54610">
              <w:t xml:space="preserve"> </w:t>
            </w:r>
            <w:r w:rsidRPr="00B54610">
              <w:t>Experience</w:t>
            </w:r>
          </w:p>
          <w:p w14:paraId="4D8D6E40" w14:textId="3A7F7234" w:rsidR="00741125" w:rsidRPr="0059436A" w:rsidRDefault="00F74DE7" w:rsidP="0059436A">
            <w:pPr>
              <w:pStyle w:val="Heading4"/>
              <w:rPr>
                <w:sz w:val="18"/>
                <w:szCs w:val="18"/>
              </w:rPr>
            </w:pPr>
            <w:r w:rsidRPr="0059436A">
              <w:rPr>
                <w:sz w:val="18"/>
                <w:szCs w:val="18"/>
              </w:rPr>
              <w:t>Volunteer</w:t>
            </w:r>
            <w:r w:rsidR="007503FA" w:rsidRPr="0059436A">
              <w:rPr>
                <w:sz w:val="18"/>
                <w:szCs w:val="18"/>
              </w:rPr>
              <w:t xml:space="preserve"> • </w:t>
            </w:r>
            <w:r w:rsidR="00AF1A96" w:rsidRPr="0059436A">
              <w:rPr>
                <w:sz w:val="18"/>
                <w:szCs w:val="18"/>
              </w:rPr>
              <w:t xml:space="preserve">Leadership Academy • </w:t>
            </w:r>
            <w:r w:rsidR="00B45FC0" w:rsidRPr="0059436A">
              <w:rPr>
                <w:sz w:val="18"/>
                <w:szCs w:val="18"/>
              </w:rPr>
              <w:t>01/14-0</w:t>
            </w:r>
            <w:r w:rsidR="00E628EA">
              <w:rPr>
                <w:sz w:val="18"/>
                <w:szCs w:val="18"/>
              </w:rPr>
              <w:t>6</w:t>
            </w:r>
            <w:r w:rsidR="00B45FC0" w:rsidRPr="0059436A">
              <w:rPr>
                <w:sz w:val="18"/>
                <w:szCs w:val="18"/>
              </w:rPr>
              <w:t>/1</w:t>
            </w:r>
            <w:r w:rsidR="00E628EA">
              <w:rPr>
                <w:sz w:val="18"/>
                <w:szCs w:val="18"/>
              </w:rPr>
              <w:t>6</w:t>
            </w:r>
          </w:p>
          <w:p w14:paraId="432F07A4" w14:textId="5696F506" w:rsidR="00E41208" w:rsidRPr="0059436A" w:rsidRDefault="00C86B3B" w:rsidP="00E41208">
            <w:pPr>
              <w:pStyle w:val="ListParagraph"/>
              <w:numPr>
                <w:ilvl w:val="0"/>
                <w:numId w:val="18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F8160E">
              <w:rPr>
                <w:sz w:val="18"/>
                <w:szCs w:val="18"/>
              </w:rPr>
              <w:t>Conferred with staff at a chosen event site to coordinate details.</w:t>
            </w:r>
          </w:p>
          <w:p w14:paraId="37C9C71B" w14:textId="7DE6BF65" w:rsidR="0059436A" w:rsidRDefault="00092B44" w:rsidP="0059436A">
            <w:pPr>
              <w:pStyle w:val="Heading4"/>
              <w:rPr>
                <w:iCs w:val="0"/>
                <w:sz w:val="18"/>
                <w:szCs w:val="18"/>
              </w:rPr>
            </w:pPr>
            <w:r w:rsidRPr="00092B44">
              <w:rPr>
                <w:iCs w:val="0"/>
                <w:sz w:val="18"/>
                <w:szCs w:val="18"/>
              </w:rPr>
              <w:t>Senator</w:t>
            </w:r>
            <w:r w:rsidR="0059436A" w:rsidRPr="00092B44">
              <w:rPr>
                <w:iCs w:val="0"/>
                <w:sz w:val="18"/>
                <w:szCs w:val="18"/>
              </w:rPr>
              <w:t xml:space="preserve"> • </w:t>
            </w:r>
            <w:r w:rsidR="00E43C54" w:rsidRPr="00092B44">
              <w:rPr>
                <w:iCs w:val="0"/>
                <w:sz w:val="18"/>
                <w:szCs w:val="18"/>
              </w:rPr>
              <w:t>Student Government</w:t>
            </w:r>
            <w:r w:rsidR="0059436A" w:rsidRPr="00092B44">
              <w:rPr>
                <w:iCs w:val="0"/>
                <w:sz w:val="18"/>
                <w:szCs w:val="18"/>
              </w:rPr>
              <w:t>• 01/14-05/14</w:t>
            </w:r>
          </w:p>
          <w:p w14:paraId="4969FA6E" w14:textId="77777777" w:rsidR="006876D7" w:rsidRPr="0089698D" w:rsidRDefault="006876D7" w:rsidP="0089698D">
            <w:pPr>
              <w:pStyle w:val="ListParagraph"/>
              <w:numPr>
                <w:ilvl w:val="0"/>
                <w:numId w:val="19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89698D">
              <w:rPr>
                <w:sz w:val="18"/>
                <w:szCs w:val="18"/>
              </w:rPr>
              <w:t>Developed expertise in subject matters related to committee assignments</w:t>
            </w:r>
          </w:p>
          <w:p w14:paraId="01B931B2" w14:textId="77777777" w:rsidR="006876D7" w:rsidRPr="0089698D" w:rsidRDefault="006876D7" w:rsidP="0089698D">
            <w:pPr>
              <w:pStyle w:val="ListParagraph"/>
              <w:numPr>
                <w:ilvl w:val="0"/>
                <w:numId w:val="19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89698D">
              <w:rPr>
                <w:sz w:val="18"/>
                <w:szCs w:val="18"/>
              </w:rPr>
              <w:t>Conferred with colleagues to formulate positions and strategies pertaining to pending issues.</w:t>
            </w:r>
          </w:p>
          <w:p w14:paraId="1849726A" w14:textId="3106C1AB" w:rsidR="00092B44" w:rsidRPr="009A77E3" w:rsidRDefault="006876D7" w:rsidP="0059436A">
            <w:pPr>
              <w:pStyle w:val="ListParagraph"/>
              <w:numPr>
                <w:ilvl w:val="0"/>
                <w:numId w:val="19"/>
              </w:numPr>
              <w:suppressAutoHyphens/>
              <w:spacing w:line="1" w:lineRule="atLeast"/>
              <w:ind w:left="180" w:hanging="180"/>
              <w:outlineLvl w:val="0"/>
              <w:rPr>
                <w:sz w:val="18"/>
                <w:szCs w:val="18"/>
              </w:rPr>
            </w:pPr>
            <w:r w:rsidRPr="0089698D">
              <w:rPr>
                <w:sz w:val="18"/>
                <w:szCs w:val="18"/>
              </w:rPr>
              <w:t>Monitored event activities to ensure compliance with applicable regulations and laws, satisfaction of participants, and resolution of any problems that arise.</w:t>
            </w:r>
          </w:p>
          <w:p w14:paraId="4201D650" w14:textId="69967EDA" w:rsidR="00B45FC0" w:rsidRPr="00B45FC0" w:rsidRDefault="00B45FC0" w:rsidP="00741125">
            <w:pPr>
              <w:rPr>
                <w:rFonts w:asciiTheme="majorHAnsi" w:hAnsiTheme="majorHAnsi"/>
                <w:iCs/>
                <w:sz w:val="18"/>
                <w:szCs w:val="18"/>
              </w:rPr>
            </w:pPr>
          </w:p>
        </w:tc>
      </w:tr>
    </w:tbl>
    <w:p w14:paraId="79723E2E" w14:textId="60AFCB1D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0F085" w14:textId="77777777" w:rsidR="00D2733E" w:rsidRDefault="00D2733E" w:rsidP="00713050">
      <w:pPr>
        <w:spacing w:line="240" w:lineRule="auto"/>
      </w:pPr>
      <w:r>
        <w:separator/>
      </w:r>
    </w:p>
  </w:endnote>
  <w:endnote w:type="continuationSeparator" w:id="0">
    <w:p w14:paraId="2E7112ED" w14:textId="77777777" w:rsidR="00D2733E" w:rsidRDefault="00D2733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6FF503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90A8FD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82CCA9B" wp14:editId="79656895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61D11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AFBDA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26A18E2" wp14:editId="7B4980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DA77D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0BEEB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D66583" wp14:editId="350131D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84115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D2832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E14053" wp14:editId="216D6D5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AAA5F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597F9F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BB5BD13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623735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0CD11C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BBEE65B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D487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750" w:type="pct"/>
      <w:jc w:val="center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</w:tblGrid>
    <w:tr w:rsidR="00A568EC" w14:paraId="3FEF63A7" w14:textId="77777777" w:rsidTr="00E52712">
      <w:trPr>
        <w:jc w:val="center"/>
      </w:trPr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DC5445" w14:textId="77777777" w:rsidR="00A568EC" w:rsidRDefault="00A568EC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E099858" wp14:editId="51266912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08724D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2BE315" w14:textId="77777777" w:rsidR="00A568EC" w:rsidRDefault="00A568EC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F6DD0C8" wp14:editId="62EF7740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903418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9B355CE" w14:textId="77777777" w:rsidR="00A568EC" w:rsidRDefault="00A568EC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BEAFFD" wp14:editId="0972394E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5C06C4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A568EC" w14:paraId="7B9BD69E" w14:textId="77777777" w:rsidTr="00E52712">
      <w:trPr>
        <w:jc w:val="center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DCED0C3" w14:textId="071EFE6E" w:rsidR="00A568EC" w:rsidRPr="00D82120" w:rsidRDefault="00A568EC" w:rsidP="003C5528">
          <w:pPr>
            <w:pStyle w:val="Footer"/>
            <w:rPr>
              <w:sz w:val="16"/>
              <w:szCs w:val="16"/>
            </w:rPr>
          </w:pPr>
          <w:r w:rsidRPr="00D82120">
            <w:rPr>
              <w:sz w:val="16"/>
              <w:szCs w:val="16"/>
            </w:rPr>
            <w:t>Kurk.fisher@outlook.com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19381C9" w14:textId="1BF55D53" w:rsidR="00A568EC" w:rsidRPr="00E52712" w:rsidRDefault="00A568EC" w:rsidP="00217980">
          <w:pPr>
            <w:pStyle w:val="Footer"/>
            <w:rPr>
              <w:sz w:val="18"/>
              <w:szCs w:val="18"/>
            </w:rPr>
          </w:pPr>
          <w:r w:rsidRPr="00E52712">
            <w:rPr>
              <w:sz w:val="18"/>
              <w:szCs w:val="18"/>
            </w:rPr>
            <w:t>7187089425</w:t>
          </w:r>
        </w:p>
      </w:tc>
      <w:sdt>
        <w:sdtPr>
          <w:id w:val="-1053928120"/>
          <w:temporary/>
          <w:showingPlcHdr/>
          <w15:appearance w15:val="hidden"/>
        </w:sdtPr>
        <w:sdtEndPr/>
        <w:sdtContent>
          <w:tc>
            <w:tcPr>
              <w:tcW w:w="2628" w:type="dxa"/>
              <w:tcMar>
                <w:top w:w="144" w:type="dxa"/>
                <w:left w:w="115" w:type="dxa"/>
                <w:right w:w="115" w:type="dxa"/>
              </w:tcMar>
            </w:tcPr>
            <w:p w14:paraId="52E6CEE4" w14:textId="77777777" w:rsidR="00A568EC" w:rsidRPr="00C2098A" w:rsidRDefault="00A568EC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24856AC7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064B1" w14:textId="77777777" w:rsidR="00D2733E" w:rsidRDefault="00D2733E" w:rsidP="00713050">
      <w:pPr>
        <w:spacing w:line="240" w:lineRule="auto"/>
      </w:pPr>
      <w:r>
        <w:separator/>
      </w:r>
    </w:p>
  </w:footnote>
  <w:footnote w:type="continuationSeparator" w:id="0">
    <w:p w14:paraId="27F89068" w14:textId="77777777" w:rsidR="00D2733E" w:rsidRDefault="00D2733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C934364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77962BE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C7F3362" wp14:editId="06E2DC5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2F4756E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714046D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6CDD21D" w14:textId="77777777" w:rsidR="001A5CA9" w:rsidRPr="009B3C40" w:rsidRDefault="00D2733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3A799D04DB2649C99E25784CFD271CCA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31027A21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65FAAB87" w14:textId="77777777" w:rsidR="001A5CA9" w:rsidRPr="00F207C0" w:rsidRDefault="001A5CA9" w:rsidP="001A5CA9"/>
      </w:tc>
    </w:tr>
  </w:tbl>
  <w:p w14:paraId="188D3C01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02EDD"/>
    <w:multiLevelType w:val="hybridMultilevel"/>
    <w:tmpl w:val="3492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018E9"/>
    <w:multiLevelType w:val="hybridMultilevel"/>
    <w:tmpl w:val="997A6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8072E8"/>
    <w:multiLevelType w:val="hybridMultilevel"/>
    <w:tmpl w:val="EC94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B5EC3"/>
    <w:multiLevelType w:val="hybridMultilevel"/>
    <w:tmpl w:val="3362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4097E"/>
    <w:multiLevelType w:val="hybridMultilevel"/>
    <w:tmpl w:val="D0D4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42EC6"/>
    <w:multiLevelType w:val="hybridMultilevel"/>
    <w:tmpl w:val="3C7E1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9B12A0"/>
    <w:multiLevelType w:val="hybridMultilevel"/>
    <w:tmpl w:val="4E4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95049"/>
    <w:multiLevelType w:val="multilevel"/>
    <w:tmpl w:val="7FF8A9C6"/>
    <w:lvl w:ilvl="0">
      <w:start w:val="1"/>
      <w:numFmt w:val="bullet"/>
      <w:lvlText w:val="●"/>
      <w:lvlJc w:val="left"/>
      <w:pPr>
        <w:ind w:left="7110" w:hanging="7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71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78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85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92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99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107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8F42B64"/>
    <w:multiLevelType w:val="hybridMultilevel"/>
    <w:tmpl w:val="A428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9767B"/>
    <w:multiLevelType w:val="multilevel"/>
    <w:tmpl w:val="2750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30C4D"/>
    <w:multiLevelType w:val="multilevel"/>
    <w:tmpl w:val="3FA621D8"/>
    <w:lvl w:ilvl="0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30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02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74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8"/>
  </w:num>
  <w:num w:numId="17">
    <w:abstractNumId w:val="17"/>
  </w:num>
  <w:num w:numId="18">
    <w:abstractNumId w:val="16"/>
  </w:num>
  <w:num w:numId="19">
    <w:abstractNumId w:val="12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2B"/>
    <w:rsid w:val="00027DAF"/>
    <w:rsid w:val="000848A1"/>
    <w:rsid w:val="00091382"/>
    <w:rsid w:val="00092B44"/>
    <w:rsid w:val="000A07DA"/>
    <w:rsid w:val="000A2BFA"/>
    <w:rsid w:val="000B0619"/>
    <w:rsid w:val="000B61CA"/>
    <w:rsid w:val="000D22F0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0975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45360"/>
    <w:rsid w:val="0044730E"/>
    <w:rsid w:val="0046104A"/>
    <w:rsid w:val="004717C5"/>
    <w:rsid w:val="00472093"/>
    <w:rsid w:val="0048345D"/>
    <w:rsid w:val="004A24CC"/>
    <w:rsid w:val="004D3782"/>
    <w:rsid w:val="00523479"/>
    <w:rsid w:val="00543DB7"/>
    <w:rsid w:val="005729B0"/>
    <w:rsid w:val="00583E4F"/>
    <w:rsid w:val="0058646A"/>
    <w:rsid w:val="0059436A"/>
    <w:rsid w:val="005D101C"/>
    <w:rsid w:val="00641630"/>
    <w:rsid w:val="00684488"/>
    <w:rsid w:val="006876D7"/>
    <w:rsid w:val="006A3CE7"/>
    <w:rsid w:val="006A7746"/>
    <w:rsid w:val="006B46D8"/>
    <w:rsid w:val="006C4C50"/>
    <w:rsid w:val="006C744A"/>
    <w:rsid w:val="006D76B1"/>
    <w:rsid w:val="006F7EE6"/>
    <w:rsid w:val="00713050"/>
    <w:rsid w:val="00741125"/>
    <w:rsid w:val="00746F7F"/>
    <w:rsid w:val="007503FA"/>
    <w:rsid w:val="007569C1"/>
    <w:rsid w:val="00763832"/>
    <w:rsid w:val="00765EC5"/>
    <w:rsid w:val="00772919"/>
    <w:rsid w:val="007D2696"/>
    <w:rsid w:val="007D2FD2"/>
    <w:rsid w:val="007D406E"/>
    <w:rsid w:val="007D6458"/>
    <w:rsid w:val="007E5312"/>
    <w:rsid w:val="00811117"/>
    <w:rsid w:val="00823C54"/>
    <w:rsid w:val="00841146"/>
    <w:rsid w:val="0088504C"/>
    <w:rsid w:val="0089382B"/>
    <w:rsid w:val="0089698D"/>
    <w:rsid w:val="008A1907"/>
    <w:rsid w:val="008C6BCA"/>
    <w:rsid w:val="008C7B50"/>
    <w:rsid w:val="008E4B30"/>
    <w:rsid w:val="008F5C19"/>
    <w:rsid w:val="00906BEE"/>
    <w:rsid w:val="009243E7"/>
    <w:rsid w:val="00985D58"/>
    <w:rsid w:val="009A77E3"/>
    <w:rsid w:val="009B3C40"/>
    <w:rsid w:val="009F7AD9"/>
    <w:rsid w:val="00A42540"/>
    <w:rsid w:val="00A50939"/>
    <w:rsid w:val="00A568EC"/>
    <w:rsid w:val="00A83413"/>
    <w:rsid w:val="00AA6A40"/>
    <w:rsid w:val="00AA75F6"/>
    <w:rsid w:val="00AD00FD"/>
    <w:rsid w:val="00AF0A8E"/>
    <w:rsid w:val="00AF1A96"/>
    <w:rsid w:val="00B27019"/>
    <w:rsid w:val="00B45FC0"/>
    <w:rsid w:val="00B54610"/>
    <w:rsid w:val="00B5664D"/>
    <w:rsid w:val="00B62E3E"/>
    <w:rsid w:val="00B7222B"/>
    <w:rsid w:val="00B73E87"/>
    <w:rsid w:val="00B76A83"/>
    <w:rsid w:val="00BA5B40"/>
    <w:rsid w:val="00BB04C4"/>
    <w:rsid w:val="00BD0206"/>
    <w:rsid w:val="00C2098A"/>
    <w:rsid w:val="00C5444A"/>
    <w:rsid w:val="00C612DA"/>
    <w:rsid w:val="00C62C50"/>
    <w:rsid w:val="00C7741E"/>
    <w:rsid w:val="00C86B3B"/>
    <w:rsid w:val="00C875AB"/>
    <w:rsid w:val="00CA3DF1"/>
    <w:rsid w:val="00CA4581"/>
    <w:rsid w:val="00CD5884"/>
    <w:rsid w:val="00CE18D5"/>
    <w:rsid w:val="00D04109"/>
    <w:rsid w:val="00D160C5"/>
    <w:rsid w:val="00D2733E"/>
    <w:rsid w:val="00D434AD"/>
    <w:rsid w:val="00D76A24"/>
    <w:rsid w:val="00D82120"/>
    <w:rsid w:val="00D97A41"/>
    <w:rsid w:val="00DD3CF6"/>
    <w:rsid w:val="00DD6416"/>
    <w:rsid w:val="00DF4E0A"/>
    <w:rsid w:val="00E02DCD"/>
    <w:rsid w:val="00E12C60"/>
    <w:rsid w:val="00E22E87"/>
    <w:rsid w:val="00E41208"/>
    <w:rsid w:val="00E43C54"/>
    <w:rsid w:val="00E52712"/>
    <w:rsid w:val="00E57630"/>
    <w:rsid w:val="00E628EA"/>
    <w:rsid w:val="00E86C2B"/>
    <w:rsid w:val="00EB2D52"/>
    <w:rsid w:val="00EF7CC9"/>
    <w:rsid w:val="00F0438D"/>
    <w:rsid w:val="00F207C0"/>
    <w:rsid w:val="00F20AE5"/>
    <w:rsid w:val="00F47E97"/>
    <w:rsid w:val="00F645C7"/>
    <w:rsid w:val="00F74DE7"/>
    <w:rsid w:val="00F8160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DDA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D1F7F26BE1A43B9881B95A159A3E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F655-3E3E-4565-AF85-4C40A689FF4B}"/>
      </w:docPartPr>
      <w:docPartBody>
        <w:p w:rsidR="00990A20" w:rsidRDefault="00EF0471">
          <w:pPr>
            <w:pStyle w:val="4D1F7F26BE1A43B9881B95A159A3E81B"/>
          </w:pPr>
          <w:r w:rsidRPr="00906BEE">
            <w:t>Skills</w:t>
          </w:r>
        </w:p>
      </w:docPartBody>
    </w:docPart>
    <w:docPart>
      <w:docPartPr>
        <w:name w:val="0C10ED874017456AA519D334E2A8F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97174-0F3E-45EA-9271-94E22A1B8A53}"/>
      </w:docPartPr>
      <w:docPartBody>
        <w:p w:rsidR="00990A20" w:rsidRDefault="00EF0471">
          <w:pPr>
            <w:pStyle w:val="0C10ED874017456AA519D334E2A8F61C"/>
          </w:pPr>
          <w:r>
            <w:t>Your name</w:t>
          </w:r>
        </w:p>
      </w:docPartBody>
    </w:docPart>
    <w:docPart>
      <w:docPartPr>
        <w:name w:val="83886E693635440D8141E79832A40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6B879-3345-406F-8CC7-B9C86F0BEF5E}"/>
      </w:docPartPr>
      <w:docPartBody>
        <w:p w:rsidR="00990A20" w:rsidRDefault="00EF0471">
          <w:pPr>
            <w:pStyle w:val="83886E693635440D8141E79832A40792"/>
          </w:pPr>
          <w:r w:rsidRPr="007D6458">
            <w:t>Link to other online properties: Portfolio/Website/Blog</w:t>
          </w:r>
        </w:p>
      </w:docPartBody>
    </w:docPart>
    <w:docPart>
      <w:docPartPr>
        <w:name w:val="D79625650BF041759E1DDD3DB8E18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BA038-BB9A-4640-8AAA-4D9C96378564}"/>
      </w:docPartPr>
      <w:docPartBody>
        <w:p w:rsidR="00990A20" w:rsidRDefault="00EF0471">
          <w:pPr>
            <w:pStyle w:val="D79625650BF041759E1DDD3DB8E18A07"/>
          </w:pPr>
          <w:r w:rsidRPr="00906BEE">
            <w:t>Experience</w:t>
          </w:r>
        </w:p>
      </w:docPartBody>
    </w:docPart>
    <w:docPart>
      <w:docPartPr>
        <w:name w:val="E0197B9F0EB4460FA925CB4DAC74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FB27-371D-455D-B024-FEFDC6462461}"/>
      </w:docPartPr>
      <w:docPartBody>
        <w:p w:rsidR="00990A20" w:rsidRDefault="00EF0471">
          <w:pPr>
            <w:pStyle w:val="E0197B9F0EB4460FA925CB4DAC74BB7D"/>
          </w:pPr>
          <w:r w:rsidRPr="00906BEE">
            <w:t>Education</w:t>
          </w:r>
        </w:p>
      </w:docPartBody>
    </w:docPart>
    <w:docPart>
      <w:docPartPr>
        <w:name w:val="3A799D04DB2649C99E25784CFD271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9F01-FDA2-46F9-B466-6A1E9D114425}"/>
      </w:docPartPr>
      <w:docPartBody>
        <w:p w:rsidR="00990A20" w:rsidRDefault="00EF0471">
          <w:pPr>
            <w:pStyle w:val="3A799D04DB2649C99E25784CFD271CCA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20"/>
    <w:rsid w:val="00990A20"/>
    <w:rsid w:val="00EF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DCD3A09921489484D13E5C087867B5">
    <w:name w:val="8DDCD3A09921489484D13E5C087867B5"/>
  </w:style>
  <w:style w:type="paragraph" w:customStyle="1" w:styleId="2183CDD1F4124EA7A0950CAFB1E2E81D">
    <w:name w:val="2183CDD1F4124EA7A0950CAFB1E2E81D"/>
  </w:style>
  <w:style w:type="paragraph" w:customStyle="1" w:styleId="B26540B1630D4950BFBE971DDBF73799">
    <w:name w:val="B26540B1630D4950BFBE971DDBF73799"/>
  </w:style>
  <w:style w:type="paragraph" w:customStyle="1" w:styleId="4D1F7F26BE1A43B9881B95A159A3E81B">
    <w:name w:val="4D1F7F26BE1A43B9881B95A159A3E81B"/>
  </w:style>
  <w:style w:type="paragraph" w:customStyle="1" w:styleId="24EF3A1E0E804DD2A53C41AC32BA295C">
    <w:name w:val="24EF3A1E0E804DD2A53C41AC32BA295C"/>
  </w:style>
  <w:style w:type="paragraph" w:customStyle="1" w:styleId="0C10ED874017456AA519D334E2A8F61C">
    <w:name w:val="0C10ED874017456AA519D334E2A8F61C"/>
  </w:style>
  <w:style w:type="paragraph" w:customStyle="1" w:styleId="3B761B3192AC4D5D9FEA34C45D63DEE4">
    <w:name w:val="3B761B3192AC4D5D9FEA34C45D63DEE4"/>
  </w:style>
  <w:style w:type="paragraph" w:customStyle="1" w:styleId="83886E693635440D8141E79832A40792">
    <w:name w:val="83886E693635440D8141E79832A40792"/>
  </w:style>
  <w:style w:type="paragraph" w:customStyle="1" w:styleId="D79625650BF041759E1DDD3DB8E18A07">
    <w:name w:val="D79625650BF041759E1DDD3DB8E18A07"/>
  </w:style>
  <w:style w:type="paragraph" w:customStyle="1" w:styleId="FA31CCEBCDBD42DD92C997F9CDF0E823">
    <w:name w:val="FA31CCEBCDBD42DD92C997F9CDF0E823"/>
  </w:style>
  <w:style w:type="paragraph" w:customStyle="1" w:styleId="558781973C5C45C481C7796B38BFFB93">
    <w:name w:val="558781973C5C45C481C7796B38BFFB93"/>
  </w:style>
  <w:style w:type="paragraph" w:customStyle="1" w:styleId="13D2F7EAE3F648F9BD026B6D352DDE94">
    <w:name w:val="13D2F7EAE3F648F9BD026B6D352DDE94"/>
  </w:style>
  <w:style w:type="paragraph" w:customStyle="1" w:styleId="073421B4EDFC4D679E5410B237CC25AD">
    <w:name w:val="073421B4EDFC4D679E5410B237CC25AD"/>
  </w:style>
  <w:style w:type="paragraph" w:customStyle="1" w:styleId="2975DF8B837E40438674EC64A07E2219">
    <w:name w:val="2975DF8B837E40438674EC64A07E2219"/>
  </w:style>
  <w:style w:type="paragraph" w:customStyle="1" w:styleId="85881FFC1EA9437E99C37F4796F4629E">
    <w:name w:val="85881FFC1EA9437E99C37F4796F4629E"/>
  </w:style>
  <w:style w:type="paragraph" w:customStyle="1" w:styleId="58EAED80856C4B9B9C87C2F369380112">
    <w:name w:val="58EAED80856C4B9B9C87C2F369380112"/>
  </w:style>
  <w:style w:type="paragraph" w:customStyle="1" w:styleId="1A31ABA9ACE342CF86F2B13BC79F95C6">
    <w:name w:val="1A31ABA9ACE342CF86F2B13BC79F95C6"/>
  </w:style>
  <w:style w:type="paragraph" w:customStyle="1" w:styleId="8356C444EF6A4387977FB06D7BD37F47">
    <w:name w:val="8356C444EF6A4387977FB06D7BD37F47"/>
  </w:style>
  <w:style w:type="paragraph" w:customStyle="1" w:styleId="E34F70ABF2EA4B589DD37271B6187C92">
    <w:name w:val="E34F70ABF2EA4B589DD37271B6187C92"/>
  </w:style>
  <w:style w:type="paragraph" w:customStyle="1" w:styleId="E0197B9F0EB4460FA925CB4DAC74BB7D">
    <w:name w:val="E0197B9F0EB4460FA925CB4DAC74BB7D"/>
  </w:style>
  <w:style w:type="paragraph" w:customStyle="1" w:styleId="E37F4CDEBAAB4529B905398267D24A8B">
    <w:name w:val="E37F4CDEBAAB4529B905398267D24A8B"/>
  </w:style>
  <w:style w:type="paragraph" w:customStyle="1" w:styleId="AAF240683C184CA08E64DEBF0749C42C">
    <w:name w:val="AAF240683C184CA08E64DEBF0749C42C"/>
  </w:style>
  <w:style w:type="paragraph" w:customStyle="1" w:styleId="48EC9A4748B84F86AFA6E9AF7AD2D31E">
    <w:name w:val="48EC9A4748B84F86AFA6E9AF7AD2D31E"/>
  </w:style>
  <w:style w:type="paragraph" w:customStyle="1" w:styleId="7EBC8B8A63FD4B0EA678EA0420ABD1D7">
    <w:name w:val="7EBC8B8A63FD4B0EA678EA0420ABD1D7"/>
  </w:style>
  <w:style w:type="paragraph" w:customStyle="1" w:styleId="1350A55E3D0D40F4BE44E0F45E749C35">
    <w:name w:val="1350A55E3D0D40F4BE44E0F45E749C35"/>
  </w:style>
  <w:style w:type="paragraph" w:customStyle="1" w:styleId="0DF38B51F3144969951A8867A568ED30">
    <w:name w:val="0DF38B51F3144969951A8867A568ED30"/>
  </w:style>
  <w:style w:type="paragraph" w:customStyle="1" w:styleId="3A799D04DB2649C99E25784CFD271CCA">
    <w:name w:val="3A799D04DB2649C99E25784CFD271CCA"/>
  </w:style>
  <w:style w:type="paragraph" w:customStyle="1" w:styleId="F8DD13FB22D0467B8FD0E3A4DFACB0DA">
    <w:name w:val="F8DD13FB22D0467B8FD0E3A4DFACB0DA"/>
  </w:style>
  <w:style w:type="paragraph" w:customStyle="1" w:styleId="4D855C9C0DA0469B93F31A49361CF205">
    <w:name w:val="4D855C9C0DA0469B93F31A49361CF205"/>
  </w:style>
  <w:style w:type="paragraph" w:customStyle="1" w:styleId="4EA140BB93B2454E8317CD4F96B352C3">
    <w:name w:val="4EA140BB93B2454E8317CD4F96B35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2020-08-18T19:23:00Z</dcterms:created>
  <dcterms:modified xsi:type="dcterms:W3CDTF">2020-08-28T16:58:00Z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